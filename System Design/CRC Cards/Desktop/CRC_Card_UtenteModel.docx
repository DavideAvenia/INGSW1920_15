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2"/>
        <w:gridCol w:w="1918"/>
        <w:gridCol w:w="4802"/>
      </w:tblGrid>
      <w:tr w:rsidR="00C6106A" w:rsidTr="004F4884">
        <w:tc>
          <w:tcPr>
            <w:tcW w:w="2882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20" w:type="dxa"/>
            <w:gridSpan w:val="2"/>
          </w:tcPr>
          <w:p w:rsidR="00C6106A" w:rsidRDefault="00A0523E" w:rsidP="00E46655">
            <w:pPr>
              <w:jc w:val="center"/>
            </w:pPr>
            <w:proofErr w:type="spellStart"/>
            <w:r>
              <w:t>UtenteModel</w:t>
            </w:r>
            <w:proofErr w:type="spellEnd"/>
          </w:p>
        </w:tc>
      </w:tr>
      <w:tr w:rsidR="00C6106A" w:rsidTr="004F4884">
        <w:tc>
          <w:tcPr>
            <w:tcW w:w="2882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20" w:type="dxa"/>
            <w:gridSpan w:val="2"/>
          </w:tcPr>
          <w:p w:rsidR="00C6106A" w:rsidRDefault="00C6106A"/>
        </w:tc>
      </w:tr>
      <w:tr w:rsidR="00C6106A" w:rsidTr="004F4884">
        <w:tc>
          <w:tcPr>
            <w:tcW w:w="2882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20" w:type="dxa"/>
            <w:gridSpan w:val="2"/>
          </w:tcPr>
          <w:p w:rsidR="00C6106A" w:rsidRDefault="00C6106A"/>
        </w:tc>
      </w:tr>
      <w:tr w:rsidR="00C6106A" w:rsidTr="004F4884">
        <w:tc>
          <w:tcPr>
            <w:tcW w:w="4800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02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4F4884">
        <w:tc>
          <w:tcPr>
            <w:tcW w:w="4800" w:type="dxa"/>
            <w:gridSpan w:val="2"/>
          </w:tcPr>
          <w:p w:rsidR="00C6106A" w:rsidRDefault="00A0523E" w:rsidP="00C6106A">
            <w:r>
              <w:t>Fornisce il model per inserire dati riguardanti gli utenti in una TableView</w:t>
            </w:r>
          </w:p>
        </w:tc>
        <w:tc>
          <w:tcPr>
            <w:tcW w:w="4802" w:type="dxa"/>
          </w:tcPr>
          <w:p w:rsidR="00C6106A" w:rsidRDefault="00C6106A" w:rsidP="00C6106A">
            <w:pPr>
              <w:jc w:val="center"/>
            </w:pPr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3E"/>
    <w:rsid w:val="004F4884"/>
    <w:rsid w:val="00695F0F"/>
    <w:rsid w:val="00A0523E"/>
    <w:rsid w:val="00C6106A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1AA546"/>
  <w15:chartTrackingRefBased/>
  <w15:docId w15:val="{44C338A7-AA8A-2E4F-837F-CDE8EE6AF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GitHub/INGSW1920_15/System%20Design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2</cp:revision>
  <dcterms:created xsi:type="dcterms:W3CDTF">2020-09-07T17:33:00Z</dcterms:created>
  <dcterms:modified xsi:type="dcterms:W3CDTF">2020-09-07T17:34:00Z</dcterms:modified>
</cp:coreProperties>
</file>