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155329" w:rsidP="00E46655">
            <w:pPr>
              <w:jc w:val="center"/>
            </w:pPr>
            <w:proofErr w:type="spellStart"/>
            <w:r>
              <w:t>StatisticheStruttureController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155329" w:rsidP="00C6106A">
            <w:r>
              <w:t>Gestisce la logica di controllo per il recupero e l’invio delle statistiche delle strutture alla UI</w:t>
            </w:r>
          </w:p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StatisticheStruttureForm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StatisticheStruttureDAO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155329" w:rsidP="00C6106A">
            <w:pPr>
              <w:jc w:val="center"/>
            </w:pPr>
            <w:proofErr w:type="spellStart"/>
            <w:r>
              <w:t>OggettoTabella</w:t>
            </w:r>
            <w:proofErr w:type="spellEnd"/>
          </w:p>
        </w:tc>
      </w:tr>
      <w:tr w:rsidR="00391A5B" w:rsidTr="00E46655">
        <w:tc>
          <w:tcPr>
            <w:tcW w:w="4810" w:type="dxa"/>
            <w:gridSpan w:val="2"/>
          </w:tcPr>
          <w:p w:rsidR="00391A5B" w:rsidRDefault="00391A5B" w:rsidP="00C6106A"/>
        </w:tc>
        <w:tc>
          <w:tcPr>
            <w:tcW w:w="4812" w:type="dxa"/>
          </w:tcPr>
          <w:p w:rsidR="00391A5B" w:rsidRDefault="00391A5B" w:rsidP="00C6106A">
            <w:pPr>
              <w:jc w:val="center"/>
            </w:pPr>
            <w:r>
              <w:t>ModelloStatisticheEStrutture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9"/>
    <w:rsid w:val="00155329"/>
    <w:rsid w:val="00391A5B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D6269"/>
  <w15:chartTrackingRefBased/>
  <w15:docId w15:val="{BEA3027B-D985-434E-A78B-19BA03F7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2020-09-07T16:43:00Z</dcterms:created>
  <dcterms:modified xsi:type="dcterms:W3CDTF">2020-09-19T20:35:00Z</dcterms:modified>
</cp:coreProperties>
</file>