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3"/>
        <w:gridCol w:w="1918"/>
        <w:gridCol w:w="4801"/>
      </w:tblGrid>
      <w:tr w:rsidR="00C6106A" w:rsidTr="008C6BB8">
        <w:tc>
          <w:tcPr>
            <w:tcW w:w="2883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19" w:type="dxa"/>
            <w:gridSpan w:val="2"/>
          </w:tcPr>
          <w:p w:rsidR="00C6106A" w:rsidRDefault="008C6BB8" w:rsidP="00E46655">
            <w:pPr>
              <w:jc w:val="center"/>
            </w:pPr>
            <w:proofErr w:type="spellStart"/>
            <w:r>
              <w:t>TabellaUtenti</w:t>
            </w:r>
            <w:proofErr w:type="spellEnd"/>
          </w:p>
        </w:tc>
      </w:tr>
      <w:tr w:rsidR="00C6106A" w:rsidTr="008C6BB8">
        <w:tc>
          <w:tcPr>
            <w:tcW w:w="2883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19" w:type="dxa"/>
            <w:gridSpan w:val="2"/>
          </w:tcPr>
          <w:p w:rsidR="00C6106A" w:rsidRDefault="00C6106A"/>
        </w:tc>
      </w:tr>
      <w:tr w:rsidR="00C6106A" w:rsidTr="008C6BB8">
        <w:tc>
          <w:tcPr>
            <w:tcW w:w="2883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19" w:type="dxa"/>
            <w:gridSpan w:val="2"/>
          </w:tcPr>
          <w:p w:rsidR="00C6106A" w:rsidRDefault="00C6106A"/>
        </w:tc>
      </w:tr>
      <w:tr w:rsidR="00C6106A" w:rsidTr="008C6BB8">
        <w:tc>
          <w:tcPr>
            <w:tcW w:w="4801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1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8C6BB8">
        <w:tc>
          <w:tcPr>
            <w:tcW w:w="4801" w:type="dxa"/>
            <w:gridSpan w:val="2"/>
          </w:tcPr>
          <w:p w:rsidR="00C6106A" w:rsidRDefault="008C6BB8" w:rsidP="00C6106A">
            <w:r>
              <w:t xml:space="preserve">Fornisce la rappresentazione dei dati(model) che devono essere inserite in una </w:t>
            </w:r>
            <w:proofErr w:type="spellStart"/>
            <w:r>
              <w:t>TabelView</w:t>
            </w:r>
            <w:proofErr w:type="spellEnd"/>
          </w:p>
        </w:tc>
        <w:tc>
          <w:tcPr>
            <w:tcW w:w="4801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B8"/>
    <w:rsid w:val="00695F0F"/>
    <w:rsid w:val="008C6BB8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6F002"/>
  <w15:chartTrackingRefBased/>
  <w15:docId w15:val="{13866475-C073-544B-ABDC-63CC4C46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2020-09-07T16:00:00Z</dcterms:created>
  <dcterms:modified xsi:type="dcterms:W3CDTF">2020-09-07T16:03:00Z</dcterms:modified>
</cp:coreProperties>
</file>