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0"/>
        <w:gridCol w:w="1915"/>
        <w:gridCol w:w="4807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DD7953" w:rsidP="00E46655">
            <w:pPr>
              <w:jc w:val="center"/>
            </w:pPr>
            <w:proofErr w:type="spellStart"/>
            <w:r>
              <w:t>PaginaPrincipaleAdminForm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DD7953" w:rsidP="00DD7953">
            <w:pPr>
              <w:jc w:val="center"/>
            </w:pPr>
            <w:r>
              <w:t>Application</w:t>
            </w:r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DD7953" w:rsidP="00C6106A">
            <w:r>
              <w:t>Fornisce all’</w:t>
            </w:r>
            <w:proofErr w:type="spellStart"/>
            <w:r>
              <w:t>admin</w:t>
            </w:r>
            <w:proofErr w:type="spellEnd"/>
            <w:r>
              <w:t xml:space="preserve"> un </w:t>
            </w:r>
            <w:proofErr w:type="spellStart"/>
            <w:r>
              <w:t>hub</w:t>
            </w:r>
            <w:proofErr w:type="spellEnd"/>
            <w:r>
              <w:t xml:space="preserve"> dal quale può accedere a tutte le altre funzionalità dell’applicazione.</w:t>
            </w:r>
          </w:p>
        </w:tc>
        <w:tc>
          <w:tcPr>
            <w:tcW w:w="4812" w:type="dxa"/>
          </w:tcPr>
          <w:p w:rsidR="00C6106A" w:rsidRDefault="00DD7953" w:rsidP="00C6106A">
            <w:pPr>
              <w:jc w:val="center"/>
            </w:pPr>
            <w:proofErr w:type="spellStart"/>
            <w:r>
              <w:t>GestioniUtentiRegistratiController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DD7953" w:rsidP="00C6106A">
            <w:r>
              <w:t>Visualizza le statistiche degli utenti registrati</w:t>
            </w:r>
          </w:p>
        </w:tc>
        <w:tc>
          <w:tcPr>
            <w:tcW w:w="4812" w:type="dxa"/>
          </w:tcPr>
          <w:p w:rsidR="00C6106A" w:rsidRDefault="00DD7953" w:rsidP="00C6106A">
            <w:pPr>
              <w:jc w:val="center"/>
            </w:pPr>
            <w:proofErr w:type="spellStart"/>
            <w:r>
              <w:t>StatisticheStruttureController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DD7953" w:rsidP="00C6106A">
            <w:pPr>
              <w:jc w:val="center"/>
            </w:pPr>
            <w:proofErr w:type="spellStart"/>
            <w:r>
              <w:t>ModeraRecensioniController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DD7953" w:rsidP="00C6106A">
            <w:pPr>
              <w:jc w:val="center"/>
            </w:pPr>
            <w:proofErr w:type="spellStart"/>
            <w:r>
              <w:t>VisualizzaStatistiche</w:t>
            </w:r>
            <w:r w:rsidR="0096764F">
              <w:t>UtentiController</w:t>
            </w:r>
            <w:proofErr w:type="spellEnd"/>
          </w:p>
        </w:tc>
      </w:tr>
      <w:tr w:rsidR="0096764F" w:rsidTr="00E46655">
        <w:tc>
          <w:tcPr>
            <w:tcW w:w="4810" w:type="dxa"/>
            <w:gridSpan w:val="2"/>
          </w:tcPr>
          <w:p w:rsidR="0096764F" w:rsidRDefault="0096764F" w:rsidP="00C6106A"/>
        </w:tc>
        <w:tc>
          <w:tcPr>
            <w:tcW w:w="4812" w:type="dxa"/>
          </w:tcPr>
          <w:p w:rsidR="0096764F" w:rsidRDefault="0096764F" w:rsidP="00C6106A">
            <w:pPr>
              <w:jc w:val="center"/>
            </w:pPr>
            <w:proofErr w:type="spellStart"/>
            <w:r>
              <w:t>TabellaUtenti</w:t>
            </w:r>
            <w:proofErr w:type="spellEnd"/>
          </w:p>
        </w:tc>
      </w:tr>
      <w:tr w:rsidR="0096764F" w:rsidTr="00E46655">
        <w:tc>
          <w:tcPr>
            <w:tcW w:w="4810" w:type="dxa"/>
            <w:gridSpan w:val="2"/>
          </w:tcPr>
          <w:p w:rsidR="0096764F" w:rsidRDefault="0096764F" w:rsidP="00C6106A"/>
        </w:tc>
        <w:tc>
          <w:tcPr>
            <w:tcW w:w="4812" w:type="dxa"/>
          </w:tcPr>
          <w:p w:rsidR="0096764F" w:rsidRDefault="0096764F" w:rsidP="00C6106A">
            <w:pPr>
              <w:jc w:val="center"/>
            </w:pPr>
            <w:r>
              <w:t>LoginDesktopController</w:t>
            </w: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53"/>
    <w:rsid w:val="00695F0F"/>
    <w:rsid w:val="0096764F"/>
    <w:rsid w:val="00C6106A"/>
    <w:rsid w:val="00DD7953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D0B403"/>
  <w15:chartTrackingRefBased/>
  <w15:docId w15:val="{6EA61239-8FFC-B442-B01C-C2981E94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2020-09-07T15:47:00Z</dcterms:created>
  <dcterms:modified xsi:type="dcterms:W3CDTF">2020-09-07T16:00:00Z</dcterms:modified>
</cp:coreProperties>
</file>