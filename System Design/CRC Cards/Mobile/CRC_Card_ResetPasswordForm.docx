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2"/>
        <w:gridCol w:w="1918"/>
        <w:gridCol w:w="4802"/>
      </w:tblGrid>
      <w:tr w:rsidR="00C6106A" w:rsidTr="00352E9A">
        <w:tc>
          <w:tcPr>
            <w:tcW w:w="2882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20" w:type="dxa"/>
            <w:gridSpan w:val="2"/>
          </w:tcPr>
          <w:p w:rsidR="00C6106A" w:rsidRDefault="008544BE" w:rsidP="00E46655">
            <w:pPr>
              <w:jc w:val="center"/>
            </w:pPr>
            <w:proofErr w:type="spellStart"/>
            <w:r>
              <w:t>ResetPasswordForm</w:t>
            </w:r>
            <w:proofErr w:type="spellEnd"/>
          </w:p>
        </w:tc>
      </w:tr>
      <w:tr w:rsidR="00C6106A" w:rsidTr="00352E9A">
        <w:tc>
          <w:tcPr>
            <w:tcW w:w="2882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20" w:type="dxa"/>
            <w:gridSpan w:val="2"/>
          </w:tcPr>
          <w:p w:rsidR="00C6106A" w:rsidRDefault="008544BE" w:rsidP="008544BE">
            <w:pPr>
              <w:jc w:val="center"/>
            </w:pPr>
            <w:proofErr w:type="spellStart"/>
            <w:r>
              <w:t>AppCompatActivity</w:t>
            </w:r>
            <w:proofErr w:type="spellEnd"/>
          </w:p>
        </w:tc>
      </w:tr>
      <w:tr w:rsidR="00C6106A" w:rsidTr="00352E9A">
        <w:tc>
          <w:tcPr>
            <w:tcW w:w="2882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20" w:type="dxa"/>
            <w:gridSpan w:val="2"/>
          </w:tcPr>
          <w:p w:rsidR="00C6106A" w:rsidRDefault="00C6106A"/>
        </w:tc>
      </w:tr>
      <w:tr w:rsidR="00C6106A" w:rsidTr="00352E9A">
        <w:tc>
          <w:tcPr>
            <w:tcW w:w="4800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02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352E9A">
        <w:tc>
          <w:tcPr>
            <w:tcW w:w="4800" w:type="dxa"/>
            <w:gridSpan w:val="2"/>
          </w:tcPr>
          <w:p w:rsidR="008544BE" w:rsidRDefault="008544BE" w:rsidP="00C6106A">
            <w:r>
              <w:t>Permettere ad un visitatore di resettare la propria password</w:t>
            </w:r>
          </w:p>
        </w:tc>
        <w:tc>
          <w:tcPr>
            <w:tcW w:w="4802" w:type="dxa"/>
          </w:tcPr>
          <w:p w:rsidR="00C6106A" w:rsidRDefault="008544BE" w:rsidP="00C6106A">
            <w:pPr>
              <w:jc w:val="center"/>
            </w:pPr>
            <w:proofErr w:type="spellStart"/>
            <w:r>
              <w:t>ControllerLogin</w:t>
            </w:r>
            <w:proofErr w:type="spellEnd"/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BE"/>
    <w:rsid w:val="00352E9A"/>
    <w:rsid w:val="00695F0F"/>
    <w:rsid w:val="008544BE"/>
    <w:rsid w:val="00C6106A"/>
    <w:rsid w:val="00D92182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0D01C5"/>
  <w15:chartTrackingRefBased/>
  <w15:docId w15:val="{5251FC7B-9FC3-D04E-BA68-B655505E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Desktop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3</cp:revision>
  <dcterms:created xsi:type="dcterms:W3CDTF">2020-09-02T00:28:00Z</dcterms:created>
  <dcterms:modified xsi:type="dcterms:W3CDTF">2020-09-02T01:15:00Z</dcterms:modified>
</cp:coreProperties>
</file>