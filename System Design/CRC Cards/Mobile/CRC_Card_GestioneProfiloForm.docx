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7"/>
        <w:gridCol w:w="4804"/>
      </w:tblGrid>
      <w:tr w:rsidR="00C6106A" w:rsidTr="00DA55B3">
        <w:tc>
          <w:tcPr>
            <w:tcW w:w="2881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2F0BF9" w:rsidP="00E46655">
            <w:pPr>
              <w:jc w:val="center"/>
            </w:pPr>
            <w:proofErr w:type="spellStart"/>
            <w:r>
              <w:t>GestioneProfiloForm</w:t>
            </w:r>
            <w:proofErr w:type="spellEnd"/>
          </w:p>
        </w:tc>
      </w:tr>
      <w:tr w:rsidR="00C6106A" w:rsidTr="00DA55B3">
        <w:tc>
          <w:tcPr>
            <w:tcW w:w="2881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2F0BF9" w:rsidP="002F0BF9">
            <w:pPr>
              <w:jc w:val="center"/>
            </w:pPr>
            <w:proofErr w:type="spellStart"/>
            <w:r>
              <w:t>AppCompatActivity</w:t>
            </w:r>
            <w:proofErr w:type="spellEnd"/>
          </w:p>
        </w:tc>
      </w:tr>
      <w:tr w:rsidR="00C6106A" w:rsidTr="00DA55B3">
        <w:tc>
          <w:tcPr>
            <w:tcW w:w="2881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C6106A"/>
        </w:tc>
      </w:tr>
      <w:tr w:rsidR="00C6106A" w:rsidTr="00DA55B3">
        <w:tc>
          <w:tcPr>
            <w:tcW w:w="4798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4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DA55B3">
        <w:tc>
          <w:tcPr>
            <w:tcW w:w="4798" w:type="dxa"/>
            <w:gridSpan w:val="2"/>
          </w:tcPr>
          <w:p w:rsidR="00C6106A" w:rsidRDefault="002F0BF9" w:rsidP="00C6106A">
            <w:r>
              <w:t>Fornire all’utente l’interfaccia per poter modificare le informazioni sul suo profilo</w:t>
            </w:r>
          </w:p>
        </w:tc>
        <w:tc>
          <w:tcPr>
            <w:tcW w:w="4804" w:type="dxa"/>
          </w:tcPr>
          <w:p w:rsidR="00C6106A" w:rsidRDefault="002F0BF9" w:rsidP="00C6106A">
            <w:pPr>
              <w:jc w:val="center"/>
            </w:pPr>
            <w:proofErr w:type="spellStart"/>
            <w:r>
              <w:t>GestioneProfiloController</w:t>
            </w:r>
            <w:proofErr w:type="spellEnd"/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F9"/>
    <w:rsid w:val="002F0BF9"/>
    <w:rsid w:val="00695F0F"/>
    <w:rsid w:val="00C6106A"/>
    <w:rsid w:val="00DA55B3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B056AB"/>
  <w15:chartTrackingRefBased/>
  <w15:docId w15:val="{FE0F2FD9-B5BF-A542-857A-2C8F31A6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</cp:revision>
  <dcterms:created xsi:type="dcterms:W3CDTF">2020-09-07T14:25:00Z</dcterms:created>
  <dcterms:modified xsi:type="dcterms:W3CDTF">2020-09-07T14:37:00Z</dcterms:modified>
</cp:coreProperties>
</file>