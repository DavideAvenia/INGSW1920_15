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1"/>
        <w:gridCol w:w="1916"/>
        <w:gridCol w:w="4805"/>
      </w:tblGrid>
      <w:tr w:rsidR="00C6106A" w:rsidTr="0006078B">
        <w:tc>
          <w:tcPr>
            <w:tcW w:w="2881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21" w:type="dxa"/>
            <w:gridSpan w:val="2"/>
          </w:tcPr>
          <w:p w:rsidR="00C6106A" w:rsidRDefault="0006078B" w:rsidP="00E46655">
            <w:pPr>
              <w:jc w:val="center"/>
            </w:pPr>
            <w:proofErr w:type="spellStart"/>
            <w:r>
              <w:t>ModeraRecensioniForm</w:t>
            </w:r>
            <w:proofErr w:type="spellEnd"/>
          </w:p>
        </w:tc>
      </w:tr>
      <w:tr w:rsidR="00C6106A" w:rsidTr="0006078B">
        <w:tc>
          <w:tcPr>
            <w:tcW w:w="2881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21" w:type="dxa"/>
            <w:gridSpan w:val="2"/>
          </w:tcPr>
          <w:p w:rsidR="00C6106A" w:rsidRDefault="0006078B" w:rsidP="0006078B">
            <w:pPr>
              <w:jc w:val="center"/>
            </w:pPr>
            <w:r>
              <w:t>Application</w:t>
            </w:r>
          </w:p>
        </w:tc>
      </w:tr>
      <w:tr w:rsidR="00C6106A" w:rsidTr="0006078B">
        <w:tc>
          <w:tcPr>
            <w:tcW w:w="2881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21" w:type="dxa"/>
            <w:gridSpan w:val="2"/>
          </w:tcPr>
          <w:p w:rsidR="00C6106A" w:rsidRDefault="00C6106A"/>
        </w:tc>
      </w:tr>
      <w:tr w:rsidR="00C6106A" w:rsidTr="0006078B">
        <w:tc>
          <w:tcPr>
            <w:tcW w:w="4797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05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06078B">
        <w:tc>
          <w:tcPr>
            <w:tcW w:w="4797" w:type="dxa"/>
            <w:gridSpan w:val="2"/>
          </w:tcPr>
          <w:p w:rsidR="00C6106A" w:rsidRDefault="0006078B" w:rsidP="00C6106A">
            <w:r>
              <w:t>Fornire l’interfaccia per permettere la moderazione delle recensioni</w:t>
            </w:r>
          </w:p>
        </w:tc>
        <w:tc>
          <w:tcPr>
            <w:tcW w:w="4805" w:type="dxa"/>
          </w:tcPr>
          <w:p w:rsidR="00C6106A" w:rsidRDefault="0006078B" w:rsidP="00C6106A">
            <w:pPr>
              <w:jc w:val="center"/>
            </w:pPr>
            <w:proofErr w:type="spellStart"/>
            <w:r>
              <w:t>ModeraRecensioniController</w:t>
            </w:r>
            <w:proofErr w:type="spellEnd"/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8B"/>
    <w:rsid w:val="0006078B"/>
    <w:rsid w:val="00695F0F"/>
    <w:rsid w:val="00C6106A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F1CCF6"/>
  <w15:chartTrackingRefBased/>
  <w15:docId w15:val="{6AF1E6D8-A389-7246-A31C-91A8ED64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GitHub/INGSW1920_15/System%20Design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5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1</cp:revision>
  <dcterms:created xsi:type="dcterms:W3CDTF">2020-09-19T20:16:00Z</dcterms:created>
  <dcterms:modified xsi:type="dcterms:W3CDTF">2020-09-19T20:23:00Z</dcterms:modified>
</cp:coreProperties>
</file>