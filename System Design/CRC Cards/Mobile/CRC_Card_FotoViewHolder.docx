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8"/>
        <w:gridCol w:w="4803"/>
      </w:tblGrid>
      <w:tr w:rsidR="00C6106A" w:rsidTr="00451B6F">
        <w:tc>
          <w:tcPr>
            <w:tcW w:w="2881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275389" w:rsidP="00E46655">
            <w:pPr>
              <w:jc w:val="center"/>
            </w:pPr>
            <w:proofErr w:type="spellStart"/>
            <w:r>
              <w:t>FotoViewHolder</w:t>
            </w:r>
            <w:proofErr w:type="spellEnd"/>
          </w:p>
        </w:tc>
      </w:tr>
      <w:tr w:rsidR="00C6106A" w:rsidTr="00451B6F">
        <w:tc>
          <w:tcPr>
            <w:tcW w:w="2881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275389" w:rsidP="00275389">
            <w:pPr>
              <w:jc w:val="center"/>
            </w:pPr>
            <w:r>
              <w:t>RecyclerView.ViewHolder</w:t>
            </w:r>
          </w:p>
        </w:tc>
      </w:tr>
      <w:tr w:rsidR="00C6106A" w:rsidTr="00451B6F">
        <w:tc>
          <w:tcPr>
            <w:tcW w:w="2881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C6106A"/>
        </w:tc>
      </w:tr>
      <w:tr w:rsidR="00C6106A" w:rsidTr="00451B6F">
        <w:tc>
          <w:tcPr>
            <w:tcW w:w="4799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3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451B6F">
        <w:tc>
          <w:tcPr>
            <w:tcW w:w="4799" w:type="dxa"/>
            <w:gridSpan w:val="2"/>
          </w:tcPr>
          <w:p w:rsidR="00C6106A" w:rsidRDefault="00275389" w:rsidP="00C6106A">
            <w:r>
              <w:t xml:space="preserve">Fornire un contenitore nel quale inserire le foto delle recensioni da </w:t>
            </w:r>
            <w:proofErr w:type="spellStart"/>
            <w:r>
              <w:t>mostare</w:t>
            </w:r>
            <w:proofErr w:type="spellEnd"/>
            <w:r>
              <w:t xml:space="preserve"> all’utente</w:t>
            </w:r>
          </w:p>
        </w:tc>
        <w:tc>
          <w:tcPr>
            <w:tcW w:w="4803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89"/>
    <w:rsid w:val="00275389"/>
    <w:rsid w:val="00451B6F"/>
    <w:rsid w:val="00695F0F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A248EA"/>
  <w15:chartTrackingRefBased/>
  <w15:docId w15:val="{9B522A9D-9DFF-BA49-9BA8-7934FD8E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Desktop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</cp:revision>
  <dcterms:created xsi:type="dcterms:W3CDTF">2020-09-02T01:10:00Z</dcterms:created>
  <dcterms:modified xsi:type="dcterms:W3CDTF">2020-09-02T01:15:00Z</dcterms:modified>
</cp:coreProperties>
</file>