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3724F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F917F4" w:rsidP="00E46655">
            <w:pPr>
              <w:jc w:val="center"/>
            </w:pPr>
            <w:proofErr w:type="spellStart"/>
            <w:r>
              <w:t>RegistrazioneForm</w:t>
            </w:r>
            <w:proofErr w:type="spellEnd"/>
          </w:p>
        </w:tc>
      </w:tr>
      <w:tr w:rsidR="00C6106A" w:rsidTr="00E3724F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F917F4" w:rsidP="00F917F4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E3724F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E3724F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3724F">
        <w:tc>
          <w:tcPr>
            <w:tcW w:w="4800" w:type="dxa"/>
            <w:gridSpan w:val="2"/>
          </w:tcPr>
          <w:p w:rsidR="00C6106A" w:rsidRDefault="00F917F4" w:rsidP="00C6106A">
            <w:r>
              <w:t>Permettere al visitatore di inserire i dati per la registrazione al sistema.</w:t>
            </w:r>
          </w:p>
        </w:tc>
        <w:tc>
          <w:tcPr>
            <w:tcW w:w="4802" w:type="dxa"/>
          </w:tcPr>
          <w:p w:rsidR="00C6106A" w:rsidRDefault="00F917F4" w:rsidP="00C6106A">
            <w:pPr>
              <w:jc w:val="center"/>
            </w:pPr>
            <w:r>
              <w:t>ControllerLogin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4"/>
    <w:rsid w:val="00695F0F"/>
    <w:rsid w:val="00C6106A"/>
    <w:rsid w:val="00E3724F"/>
    <w:rsid w:val="00E46655"/>
    <w:rsid w:val="00EE4AB6"/>
    <w:rsid w:val="00F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3F652"/>
  <w15:chartTrackingRefBased/>
  <w15:docId w15:val="{FE594BA3-176F-7440-AA91-BA44C3DC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2020-09-02T00:27:00Z</dcterms:created>
  <dcterms:modified xsi:type="dcterms:W3CDTF">2020-09-02T01:15:00Z</dcterms:modified>
</cp:coreProperties>
</file>