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DD55C3">
        <w:tc>
          <w:tcPr>
            <w:tcW w:w="2882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DD55C3" w:rsidP="00E46655">
            <w:pPr>
              <w:jc w:val="center"/>
            </w:pPr>
            <w:proofErr w:type="spellStart"/>
            <w:r>
              <w:t>ViewHolder</w:t>
            </w:r>
            <w:proofErr w:type="spellEnd"/>
          </w:p>
        </w:tc>
      </w:tr>
      <w:tr w:rsidR="00C6106A" w:rsidTr="00DD55C3">
        <w:tc>
          <w:tcPr>
            <w:tcW w:w="2882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DD55C3">
        <w:tc>
          <w:tcPr>
            <w:tcW w:w="2882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DD55C3">
        <w:tc>
          <w:tcPr>
            <w:tcW w:w="480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DD55C3">
        <w:tc>
          <w:tcPr>
            <w:tcW w:w="4800" w:type="dxa"/>
            <w:gridSpan w:val="2"/>
          </w:tcPr>
          <w:p w:rsidR="00C6106A" w:rsidRDefault="00DD55C3" w:rsidP="00C6106A">
            <w:r>
              <w:t>Fornire un contenitore nel quale inserire le informazioni di una singola recensione da mostrare agli utenti/visitatori</w:t>
            </w:r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C3"/>
    <w:rsid w:val="00695F0F"/>
    <w:rsid w:val="00C6106A"/>
    <w:rsid w:val="00DD55C3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487565"/>
  <w15:chartTrackingRefBased/>
  <w15:docId w15:val="{3C14CD5F-2CFC-A747-975A-7A902848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Desktop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2020-09-02T01:13:00Z</dcterms:created>
  <dcterms:modified xsi:type="dcterms:W3CDTF">2020-09-02T01:14:00Z</dcterms:modified>
</cp:coreProperties>
</file>