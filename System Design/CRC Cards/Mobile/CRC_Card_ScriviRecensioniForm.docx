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7"/>
        <w:gridCol w:w="4804"/>
      </w:tblGrid>
      <w:tr w:rsidR="00C6106A" w:rsidTr="00DB3E77">
        <w:tc>
          <w:tcPr>
            <w:tcW w:w="2881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DB3E77" w:rsidP="00E46655">
            <w:pPr>
              <w:jc w:val="center"/>
            </w:pPr>
            <w:proofErr w:type="spellStart"/>
            <w:r>
              <w:t>ScriviRecensioniForm</w:t>
            </w:r>
            <w:proofErr w:type="spellEnd"/>
          </w:p>
        </w:tc>
      </w:tr>
      <w:tr w:rsidR="00C6106A" w:rsidTr="00DB3E77">
        <w:tc>
          <w:tcPr>
            <w:tcW w:w="2881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DB3E77" w:rsidP="00DB3E77">
            <w:pPr>
              <w:jc w:val="center"/>
            </w:pPr>
            <w:proofErr w:type="spellStart"/>
            <w:r>
              <w:t>AppCompatActivity</w:t>
            </w:r>
            <w:proofErr w:type="spellEnd"/>
          </w:p>
        </w:tc>
      </w:tr>
      <w:tr w:rsidR="00C6106A" w:rsidTr="00DB3E77">
        <w:tc>
          <w:tcPr>
            <w:tcW w:w="2881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DB3E77">
        <w:tc>
          <w:tcPr>
            <w:tcW w:w="4798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4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DB3E77">
        <w:tc>
          <w:tcPr>
            <w:tcW w:w="4798" w:type="dxa"/>
            <w:gridSpan w:val="2"/>
          </w:tcPr>
          <w:p w:rsidR="00C6106A" w:rsidRDefault="00DB3E77" w:rsidP="00C6106A">
            <w:r>
              <w:t>Fornire all’utente l’interfaccia per poter inserire una recensione sulla struttura selezionata in precedenza.</w:t>
            </w:r>
          </w:p>
        </w:tc>
        <w:tc>
          <w:tcPr>
            <w:tcW w:w="4804" w:type="dxa"/>
          </w:tcPr>
          <w:p w:rsidR="00C6106A" w:rsidRDefault="00DB3E77" w:rsidP="00C6106A">
            <w:pPr>
              <w:jc w:val="center"/>
            </w:pPr>
            <w:proofErr w:type="spellStart"/>
            <w:r>
              <w:t>ScriviRecensioniController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77"/>
    <w:rsid w:val="00695F0F"/>
    <w:rsid w:val="00C6106A"/>
    <w:rsid w:val="00DB3E77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E3E21"/>
  <w15:chartTrackingRefBased/>
  <w15:docId w15:val="{B9C7B58E-A62F-454B-A753-9903FFEC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2020-09-07T14:41:00Z</dcterms:created>
  <dcterms:modified xsi:type="dcterms:W3CDTF">2020-09-07T14:43:00Z</dcterms:modified>
</cp:coreProperties>
</file>