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Test ID</w:t>
            </w:r>
          </w:p>
        </w:tc>
        <w:tc>
          <w:tcPr>
            <w:tcW w:w="7642" w:type="dxa"/>
            <w:gridSpan w:val="3"/>
          </w:tcPr>
          <w:p w:rsidR="00862DFB" w:rsidRDefault="00FC789E" w:rsidP="00FC789E">
            <w:pPr>
              <w:tabs>
                <w:tab w:val="left" w:pos="2702"/>
                <w:tab w:val="center" w:pos="3713"/>
              </w:tabs>
            </w:pPr>
            <w:r>
              <w:tab/>
            </w:r>
            <w:r>
              <w:tab/>
              <w:t>4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Nome Test</w:t>
            </w:r>
          </w:p>
        </w:tc>
        <w:tc>
          <w:tcPr>
            <w:tcW w:w="7642" w:type="dxa"/>
            <w:gridSpan w:val="3"/>
          </w:tcPr>
          <w:p w:rsidR="00862DFB" w:rsidRDefault="00FC789E" w:rsidP="00FC789E">
            <w:pPr>
              <w:jc w:val="center"/>
            </w:pPr>
            <w:r>
              <w:t>Test reset password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Progettato da</w:t>
            </w:r>
          </w:p>
        </w:tc>
        <w:tc>
          <w:tcPr>
            <w:tcW w:w="7642" w:type="dxa"/>
            <w:gridSpan w:val="3"/>
          </w:tcPr>
          <w:p w:rsidR="00862DFB" w:rsidRDefault="00FC789E" w:rsidP="00FC789E">
            <w:pPr>
              <w:jc w:val="center"/>
            </w:pPr>
            <w:r>
              <w:t>Giuseppe Porcaro</w:t>
            </w:r>
          </w:p>
        </w:tc>
      </w:tr>
      <w:tr w:rsidR="00862DFB" w:rsidTr="004246FE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Eseguito da</w:t>
            </w:r>
          </w:p>
        </w:tc>
        <w:tc>
          <w:tcPr>
            <w:tcW w:w="7642" w:type="dxa"/>
            <w:gridSpan w:val="3"/>
          </w:tcPr>
          <w:p w:rsidR="00862DFB" w:rsidRDefault="00FC789E" w:rsidP="00FC789E">
            <w:pPr>
              <w:jc w:val="center"/>
            </w:pPr>
            <w:r>
              <w:t>Giuseppe Porcaro</w:t>
            </w:r>
          </w:p>
        </w:tc>
      </w:tr>
      <w:tr w:rsidR="00862DFB" w:rsidTr="00256C9F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Descrizione Test</w:t>
            </w:r>
          </w:p>
        </w:tc>
        <w:tc>
          <w:tcPr>
            <w:tcW w:w="7642" w:type="dxa"/>
            <w:gridSpan w:val="3"/>
          </w:tcPr>
          <w:p w:rsidR="00862DFB" w:rsidRDefault="00FC789E" w:rsidP="00FC789E">
            <w:pPr>
              <w:jc w:val="center"/>
            </w:pPr>
            <w:r>
              <w:t xml:space="preserve">Verificare che la funzionalità di reset password funziona correttamente </w:t>
            </w:r>
          </w:p>
          <w:p w:rsidR="00862DFB" w:rsidRDefault="00862DFB"/>
        </w:tc>
      </w:tr>
      <w:tr w:rsidR="00862DFB" w:rsidTr="00DA0C46">
        <w:tc>
          <w:tcPr>
            <w:tcW w:w="1129" w:type="dxa"/>
          </w:tcPr>
          <w:p w:rsidR="00862DFB" w:rsidRDefault="00862DFB">
            <w:proofErr w:type="spellStart"/>
            <w:r>
              <w:t>Step</w:t>
            </w:r>
            <w:proofErr w:type="spellEnd"/>
          </w:p>
        </w:tc>
        <w:tc>
          <w:tcPr>
            <w:tcW w:w="2719" w:type="dxa"/>
            <w:gridSpan w:val="2"/>
          </w:tcPr>
          <w:p w:rsidR="00862DFB" w:rsidRDefault="00862DFB" w:rsidP="00862DFB">
            <w:pPr>
              <w:jc w:val="center"/>
            </w:pPr>
            <w:r>
              <w:t>Input</w:t>
            </w:r>
          </w:p>
        </w:tc>
        <w:tc>
          <w:tcPr>
            <w:tcW w:w="3660" w:type="dxa"/>
          </w:tcPr>
          <w:p w:rsidR="00862DFB" w:rsidRDefault="00862DFB" w:rsidP="00862DFB">
            <w:pPr>
              <w:jc w:val="center"/>
            </w:pPr>
            <w:r>
              <w:t>Risultato desiderato</w:t>
            </w:r>
          </w:p>
        </w:tc>
        <w:tc>
          <w:tcPr>
            <w:tcW w:w="2114" w:type="dxa"/>
          </w:tcPr>
          <w:p w:rsidR="00862DFB" w:rsidRDefault="00862DFB" w:rsidP="00862DFB">
            <w:pPr>
              <w:jc w:val="center"/>
            </w:pPr>
            <w:r>
              <w:t>Risultato ottenuto</w:t>
            </w:r>
          </w:p>
        </w:tc>
      </w:tr>
      <w:tr w:rsidR="00862DFB" w:rsidTr="00FB28F4">
        <w:tc>
          <w:tcPr>
            <w:tcW w:w="1129" w:type="dxa"/>
          </w:tcPr>
          <w:p w:rsidR="00862DFB" w:rsidRDefault="00FC789E">
            <w:r>
              <w:t>1</w:t>
            </w:r>
          </w:p>
        </w:tc>
        <w:tc>
          <w:tcPr>
            <w:tcW w:w="2719" w:type="dxa"/>
            <w:gridSpan w:val="2"/>
          </w:tcPr>
          <w:p w:rsidR="00862DFB" w:rsidRDefault="00FC789E">
            <w:r>
              <w:t xml:space="preserve">Da </w:t>
            </w:r>
            <w:proofErr w:type="spellStart"/>
            <w:r>
              <w:t>LoginForm</w:t>
            </w:r>
            <w:proofErr w:type="spellEnd"/>
            <w:r>
              <w:t xml:space="preserve"> clicca su “Recupera Password”</w:t>
            </w:r>
          </w:p>
        </w:tc>
        <w:tc>
          <w:tcPr>
            <w:tcW w:w="3660" w:type="dxa"/>
          </w:tcPr>
          <w:p w:rsidR="00862DFB" w:rsidRDefault="00FC789E">
            <w:r>
              <w:t xml:space="preserve">Mostra pagina </w:t>
            </w:r>
            <w:proofErr w:type="spellStart"/>
            <w:r>
              <w:t>ResetPasswordForm</w:t>
            </w:r>
            <w:proofErr w:type="spellEnd"/>
          </w:p>
        </w:tc>
        <w:tc>
          <w:tcPr>
            <w:tcW w:w="2114" w:type="dxa"/>
          </w:tcPr>
          <w:p w:rsidR="00862DFB" w:rsidRDefault="00FC789E">
            <w:r>
              <w:t>SUPERATO</w:t>
            </w:r>
          </w:p>
        </w:tc>
      </w:tr>
      <w:tr w:rsidR="00FC789E" w:rsidTr="00FB28F4">
        <w:tc>
          <w:tcPr>
            <w:tcW w:w="1129" w:type="dxa"/>
          </w:tcPr>
          <w:p w:rsidR="00FC789E" w:rsidRDefault="00FC789E">
            <w:r>
              <w:t>2</w:t>
            </w:r>
          </w:p>
        </w:tc>
        <w:tc>
          <w:tcPr>
            <w:tcW w:w="2719" w:type="dxa"/>
            <w:gridSpan w:val="2"/>
          </w:tcPr>
          <w:p w:rsidR="00FC789E" w:rsidRDefault="00FC789E">
            <w:r>
              <w:t>Inserisce Username esistente e clicca “Richiedi Codice”</w:t>
            </w:r>
          </w:p>
        </w:tc>
        <w:tc>
          <w:tcPr>
            <w:tcW w:w="3660" w:type="dxa"/>
          </w:tcPr>
          <w:p w:rsidR="00FC789E" w:rsidRDefault="00FC789E">
            <w:r>
              <w:t>Mostra Toast “Il codice è stato spedito a &lt;email utente&gt;”</w:t>
            </w:r>
          </w:p>
        </w:tc>
        <w:tc>
          <w:tcPr>
            <w:tcW w:w="2114" w:type="dxa"/>
          </w:tcPr>
          <w:p w:rsidR="00FC789E" w:rsidRDefault="00FC789E">
            <w:r>
              <w:t>SUPERATO</w:t>
            </w:r>
          </w:p>
        </w:tc>
      </w:tr>
      <w:tr w:rsidR="00FC789E" w:rsidTr="00FB28F4">
        <w:tc>
          <w:tcPr>
            <w:tcW w:w="1129" w:type="dxa"/>
          </w:tcPr>
          <w:p w:rsidR="00FC789E" w:rsidRDefault="00FC789E">
            <w:r>
              <w:t>3</w:t>
            </w:r>
          </w:p>
        </w:tc>
        <w:tc>
          <w:tcPr>
            <w:tcW w:w="2719" w:type="dxa"/>
            <w:gridSpan w:val="2"/>
          </w:tcPr>
          <w:p w:rsidR="00FC789E" w:rsidRDefault="00E70D6B">
            <w:r>
              <w:t>Il visitatore</w:t>
            </w:r>
            <w:r w:rsidR="00FC789E">
              <w:t xml:space="preserve"> inserisce il codice corretto e password corretta</w:t>
            </w:r>
          </w:p>
        </w:tc>
        <w:tc>
          <w:tcPr>
            <w:tcW w:w="3660" w:type="dxa"/>
          </w:tcPr>
          <w:p w:rsidR="00FC789E" w:rsidRDefault="00FC789E">
            <w:r>
              <w:t>Mostra Toast “</w:t>
            </w:r>
            <w:r w:rsidR="00E70D6B">
              <w:t>Password cambiata con successo</w:t>
            </w:r>
            <w:r>
              <w:t>”</w:t>
            </w:r>
            <w:r w:rsidR="00E70D6B">
              <w:t xml:space="preserve"> e mostra </w:t>
            </w:r>
            <w:proofErr w:type="spellStart"/>
            <w:r w:rsidR="00E70D6B">
              <w:t>LoginForm</w:t>
            </w:r>
            <w:proofErr w:type="spellEnd"/>
          </w:p>
        </w:tc>
        <w:tc>
          <w:tcPr>
            <w:tcW w:w="2114" w:type="dxa"/>
          </w:tcPr>
          <w:p w:rsidR="00FC789E" w:rsidRDefault="00E70D6B">
            <w:r>
              <w:t>SUPERATO</w:t>
            </w:r>
          </w:p>
        </w:tc>
      </w:tr>
      <w:tr w:rsidR="00E70D6B" w:rsidTr="00FB28F4">
        <w:tc>
          <w:tcPr>
            <w:tcW w:w="1129" w:type="dxa"/>
          </w:tcPr>
          <w:p w:rsidR="00E70D6B" w:rsidRDefault="00E70D6B">
            <w:r>
              <w:t>3.1</w:t>
            </w:r>
          </w:p>
        </w:tc>
        <w:tc>
          <w:tcPr>
            <w:tcW w:w="2719" w:type="dxa"/>
            <w:gridSpan w:val="2"/>
          </w:tcPr>
          <w:p w:rsidR="00E70D6B" w:rsidRDefault="00E70D6B">
            <w:r>
              <w:t>Il visitatore inserisce il codice corretto e password non valida</w:t>
            </w:r>
          </w:p>
        </w:tc>
        <w:tc>
          <w:tcPr>
            <w:tcW w:w="3660" w:type="dxa"/>
          </w:tcPr>
          <w:p w:rsidR="00E70D6B" w:rsidRDefault="00E70D6B">
            <w:r>
              <w:t>Mostra Toast “Fallimento reset password: Parametri non validi. Assicurati di aver riempito i campi opportuni.”</w:t>
            </w:r>
          </w:p>
        </w:tc>
        <w:tc>
          <w:tcPr>
            <w:tcW w:w="2114" w:type="dxa"/>
          </w:tcPr>
          <w:p w:rsidR="00E70D6B" w:rsidRDefault="00E70D6B">
            <w:r>
              <w:t>SUPERATO</w:t>
            </w:r>
          </w:p>
        </w:tc>
      </w:tr>
      <w:tr w:rsidR="00E70D6B" w:rsidTr="00FB28F4">
        <w:tc>
          <w:tcPr>
            <w:tcW w:w="1129" w:type="dxa"/>
          </w:tcPr>
          <w:p w:rsidR="00E70D6B" w:rsidRDefault="00E70D6B">
            <w:r>
              <w:t>3.2</w:t>
            </w:r>
          </w:p>
        </w:tc>
        <w:tc>
          <w:tcPr>
            <w:tcW w:w="2719" w:type="dxa"/>
            <w:gridSpan w:val="2"/>
          </w:tcPr>
          <w:p w:rsidR="00E70D6B" w:rsidRDefault="00E70D6B">
            <w:r>
              <w:t>Il visitatore inserisce codice già usato</w:t>
            </w:r>
          </w:p>
        </w:tc>
        <w:tc>
          <w:tcPr>
            <w:tcW w:w="3660" w:type="dxa"/>
          </w:tcPr>
          <w:p w:rsidR="00E70D6B" w:rsidRDefault="00E70D6B">
            <w:r>
              <w:t>Mostra Toast “Prima bisogna richiedere un codice di verifica”</w:t>
            </w:r>
          </w:p>
        </w:tc>
        <w:tc>
          <w:tcPr>
            <w:tcW w:w="2114" w:type="dxa"/>
          </w:tcPr>
          <w:p w:rsidR="00E70D6B" w:rsidRDefault="00E70D6B">
            <w:r>
              <w:t>SUPERATO</w:t>
            </w:r>
          </w:p>
        </w:tc>
      </w:tr>
      <w:tr w:rsidR="00E70D6B" w:rsidTr="00FB28F4">
        <w:tc>
          <w:tcPr>
            <w:tcW w:w="1129" w:type="dxa"/>
          </w:tcPr>
          <w:p w:rsidR="00E70D6B" w:rsidRDefault="00E70D6B">
            <w:r>
              <w:t>3.4</w:t>
            </w:r>
          </w:p>
        </w:tc>
        <w:tc>
          <w:tcPr>
            <w:tcW w:w="2719" w:type="dxa"/>
            <w:gridSpan w:val="2"/>
          </w:tcPr>
          <w:p w:rsidR="00E70D6B" w:rsidRDefault="00E70D6B">
            <w:r>
              <w:t>Il visitatore inserisce codice errato senza aver richiesto il codice</w:t>
            </w:r>
          </w:p>
        </w:tc>
        <w:tc>
          <w:tcPr>
            <w:tcW w:w="3660" w:type="dxa"/>
          </w:tcPr>
          <w:p w:rsidR="00E70D6B" w:rsidRDefault="00E70D6B">
            <w:r>
              <w:t>Mostra Toast “Prima bisogna richiedere un codice di verifica”</w:t>
            </w:r>
          </w:p>
        </w:tc>
        <w:tc>
          <w:tcPr>
            <w:tcW w:w="2114" w:type="dxa"/>
          </w:tcPr>
          <w:p w:rsidR="00E70D6B" w:rsidRDefault="00E70D6B">
            <w:r>
              <w:t>SUPERATO</w:t>
            </w:r>
          </w:p>
        </w:tc>
      </w:tr>
      <w:tr w:rsidR="00E70D6B" w:rsidTr="00FB28F4">
        <w:tc>
          <w:tcPr>
            <w:tcW w:w="1129" w:type="dxa"/>
          </w:tcPr>
          <w:p w:rsidR="00E70D6B" w:rsidRDefault="00E70D6B">
            <w:r>
              <w:t>3.5</w:t>
            </w:r>
          </w:p>
        </w:tc>
        <w:tc>
          <w:tcPr>
            <w:tcW w:w="2719" w:type="dxa"/>
            <w:gridSpan w:val="2"/>
          </w:tcPr>
          <w:p w:rsidR="00E70D6B" w:rsidRDefault="00E70D6B">
            <w:r>
              <w:t>Il visitatore inserisce un codice errato avendo richiesto il codice</w:t>
            </w:r>
          </w:p>
        </w:tc>
        <w:tc>
          <w:tcPr>
            <w:tcW w:w="3660" w:type="dxa"/>
          </w:tcPr>
          <w:p w:rsidR="00E70D6B" w:rsidRDefault="00E70D6B">
            <w:r>
              <w:t>Mostra Toast “</w:t>
            </w:r>
            <w:r w:rsidR="007204E4">
              <w:t xml:space="preserve">Il codice inserito </w:t>
            </w:r>
            <w:r w:rsidR="00866CD1">
              <w:t>non è valido</w:t>
            </w:r>
            <w:r w:rsidR="007204E4">
              <w:t>”</w:t>
            </w:r>
          </w:p>
        </w:tc>
        <w:tc>
          <w:tcPr>
            <w:tcW w:w="2114" w:type="dxa"/>
          </w:tcPr>
          <w:p w:rsidR="00E70D6B" w:rsidRDefault="00866CD1">
            <w:r>
              <w:t>SUPERATO</w:t>
            </w:r>
          </w:p>
        </w:tc>
      </w:tr>
      <w:tr w:rsidR="00E20179" w:rsidTr="00FB28F4">
        <w:tc>
          <w:tcPr>
            <w:tcW w:w="1129" w:type="dxa"/>
          </w:tcPr>
          <w:p w:rsidR="00E20179" w:rsidRDefault="004C4011">
            <w:r>
              <w:t>2.1</w:t>
            </w:r>
          </w:p>
        </w:tc>
        <w:tc>
          <w:tcPr>
            <w:tcW w:w="2719" w:type="dxa"/>
            <w:gridSpan w:val="2"/>
          </w:tcPr>
          <w:p w:rsidR="00E20179" w:rsidRDefault="00E20179">
            <w:r>
              <w:t>Il visitatore effettua troppe richieste di codici</w:t>
            </w:r>
          </w:p>
        </w:tc>
        <w:tc>
          <w:tcPr>
            <w:tcW w:w="3660" w:type="dxa"/>
          </w:tcPr>
          <w:p w:rsidR="00E20179" w:rsidRDefault="00E20179">
            <w:r>
              <w:t xml:space="preserve">Mostra Toast “Hai effettuato troppe richieste. </w:t>
            </w:r>
            <w:r w:rsidR="007204E4">
              <w:t>Rip</w:t>
            </w:r>
            <w:r>
              <w:t>rova più tardi”</w:t>
            </w:r>
          </w:p>
        </w:tc>
        <w:tc>
          <w:tcPr>
            <w:tcW w:w="2114" w:type="dxa"/>
          </w:tcPr>
          <w:p w:rsidR="00E20179" w:rsidRDefault="00866CD1">
            <w:r>
              <w:t>SUPERATO</w:t>
            </w:r>
          </w:p>
        </w:tc>
      </w:tr>
      <w:tr w:rsidR="00866CD1" w:rsidTr="00FB28F4">
        <w:tc>
          <w:tcPr>
            <w:tcW w:w="1129" w:type="dxa"/>
          </w:tcPr>
          <w:p w:rsidR="00866CD1" w:rsidRDefault="004C4011">
            <w:r>
              <w:t>2.2</w:t>
            </w:r>
          </w:p>
        </w:tc>
        <w:tc>
          <w:tcPr>
            <w:tcW w:w="2719" w:type="dxa"/>
            <w:gridSpan w:val="2"/>
          </w:tcPr>
          <w:p w:rsidR="00866CD1" w:rsidRDefault="00866CD1">
            <w:r>
              <w:t xml:space="preserve">Il visitatore richiede un codice inserendo un </w:t>
            </w:r>
            <w:proofErr w:type="spellStart"/>
            <w:r>
              <w:t>userId</w:t>
            </w:r>
            <w:proofErr w:type="spellEnd"/>
            <w:r>
              <w:t xml:space="preserve"> inesistente</w:t>
            </w:r>
          </w:p>
        </w:tc>
        <w:tc>
          <w:tcPr>
            <w:tcW w:w="3660" w:type="dxa"/>
          </w:tcPr>
          <w:p w:rsidR="00866CD1" w:rsidRDefault="006112ED">
            <w:r>
              <w:t>Mostra Toast “Utente inesistente”</w:t>
            </w:r>
          </w:p>
        </w:tc>
        <w:tc>
          <w:tcPr>
            <w:tcW w:w="2114" w:type="dxa"/>
          </w:tcPr>
          <w:p w:rsidR="00866CD1" w:rsidRDefault="00866CD1"/>
        </w:tc>
      </w:tr>
      <w:tr w:rsidR="004C4011" w:rsidTr="00FB28F4">
        <w:tc>
          <w:tcPr>
            <w:tcW w:w="1129" w:type="dxa"/>
          </w:tcPr>
          <w:p w:rsidR="004C4011" w:rsidRDefault="004C4011" w:rsidP="004C4011">
            <w:r>
              <w:t>2.3</w:t>
            </w:r>
          </w:p>
        </w:tc>
        <w:tc>
          <w:tcPr>
            <w:tcW w:w="2719" w:type="dxa"/>
            <w:gridSpan w:val="2"/>
          </w:tcPr>
          <w:p w:rsidR="004C4011" w:rsidRDefault="004C4011" w:rsidP="004C4011">
            <w:r>
              <w:t>Il visitatore lascia il campo username vuoto e richiede il codice</w:t>
            </w:r>
          </w:p>
        </w:tc>
        <w:tc>
          <w:tcPr>
            <w:tcW w:w="3660" w:type="dxa"/>
          </w:tcPr>
          <w:p w:rsidR="004C4011" w:rsidRDefault="004C4011" w:rsidP="004C4011">
            <w:r>
              <w:t>Mostra Toast “Fallimento reset password: Parametri non validi. Assicurati di aver riempito i campi opportuni.”</w:t>
            </w:r>
          </w:p>
        </w:tc>
        <w:tc>
          <w:tcPr>
            <w:tcW w:w="2114" w:type="dxa"/>
          </w:tcPr>
          <w:p w:rsidR="004C4011" w:rsidRDefault="004C4011" w:rsidP="004C4011">
            <w:r>
              <w:t>SUPERATO</w:t>
            </w:r>
          </w:p>
        </w:tc>
      </w:tr>
    </w:tbl>
    <w:p w:rsidR="0027037E" w:rsidRDefault="0027037E"/>
    <w:p w:rsidR="00E70D6B" w:rsidRDefault="00E70D6B">
      <w:r>
        <w:t>Input usati:</w:t>
      </w:r>
    </w:p>
    <w:p w:rsidR="00E70D6B" w:rsidRDefault="00E70D6B">
      <w:r>
        <w:tab/>
        <w:t xml:space="preserve">Username: </w:t>
      </w:r>
      <w:proofErr w:type="spellStart"/>
      <w:r>
        <w:t>Giusep</w:t>
      </w:r>
      <w:proofErr w:type="spellEnd"/>
      <w:r>
        <w:t xml:space="preserve"> / Password: Prova12345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3</w:t>
      </w:r>
    </w:p>
    <w:p w:rsidR="00E70D6B" w:rsidRDefault="00E70D6B">
      <w:r>
        <w:tab/>
        <w:t xml:space="preserve">Username: </w:t>
      </w:r>
      <w:proofErr w:type="spellStart"/>
      <w:r>
        <w:t>Giusep</w:t>
      </w:r>
      <w:proofErr w:type="spellEnd"/>
      <w:r>
        <w:t xml:space="preserve"> / Password: prova-PROVA-Prova</w:t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3.1</w:t>
      </w:r>
    </w:p>
    <w:p w:rsidR="00E70D6B" w:rsidRDefault="00E70D6B">
      <w:r>
        <w:tab/>
        <w:t xml:space="preserve">Username: </w:t>
      </w:r>
      <w:proofErr w:type="spellStart"/>
      <w:r w:rsidR="00866CD1">
        <w:t>XspartanTT</w:t>
      </w:r>
      <w:proofErr w:type="spellEnd"/>
      <w:r>
        <w:t xml:space="preserve"> / Password: Prova12345</w:t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3.5</w:t>
      </w:r>
    </w:p>
    <w:p w:rsidR="00E70D6B" w:rsidRDefault="00E70D6B">
      <w:r>
        <w:tab/>
      </w:r>
    </w:p>
    <w:p w:rsidR="00E70D6B" w:rsidRDefault="00E70D6B"/>
    <w:sectPr w:rsidR="00E70D6B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9E"/>
    <w:rsid w:val="0027037E"/>
    <w:rsid w:val="004C4011"/>
    <w:rsid w:val="006112ED"/>
    <w:rsid w:val="007204E4"/>
    <w:rsid w:val="00820BC2"/>
    <w:rsid w:val="00862DFB"/>
    <w:rsid w:val="00866CD1"/>
    <w:rsid w:val="0091696C"/>
    <w:rsid w:val="00E20179"/>
    <w:rsid w:val="00E70D6B"/>
    <w:rsid w:val="00EE4AB6"/>
    <w:rsid w:val="00F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338B0"/>
  <w15:chartTrackingRefBased/>
  <w15:docId w15:val="{EAE7C303-E1F2-4E40-BB49-8DB5CA3F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2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Test%20Planning/Template%20Test%20plan%20system%20testing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Test plan system testing.dotx</Template>
  <TotalTime>25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4</cp:revision>
  <dcterms:created xsi:type="dcterms:W3CDTF">2020-09-18T18:00:00Z</dcterms:created>
  <dcterms:modified xsi:type="dcterms:W3CDTF">2020-09-18T19:15:00Z</dcterms:modified>
</cp:coreProperties>
</file>