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Test ID</w:t>
            </w:r>
          </w:p>
        </w:tc>
        <w:tc>
          <w:tcPr>
            <w:tcW w:w="7642" w:type="dxa"/>
            <w:gridSpan w:val="3"/>
          </w:tcPr>
          <w:p w:rsidR="00862DFB" w:rsidRDefault="009D0927" w:rsidP="009D0927">
            <w:pPr>
              <w:jc w:val="center"/>
            </w:pPr>
            <w:r>
              <w:t>3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Nome Test</w:t>
            </w:r>
          </w:p>
        </w:tc>
        <w:tc>
          <w:tcPr>
            <w:tcW w:w="7642" w:type="dxa"/>
            <w:gridSpan w:val="3"/>
          </w:tcPr>
          <w:p w:rsidR="00862DFB" w:rsidRDefault="009D0927" w:rsidP="009D0927">
            <w:pPr>
              <w:jc w:val="center"/>
            </w:pPr>
            <w:r>
              <w:t>Test Registrazione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Progettato da</w:t>
            </w:r>
          </w:p>
        </w:tc>
        <w:tc>
          <w:tcPr>
            <w:tcW w:w="7642" w:type="dxa"/>
            <w:gridSpan w:val="3"/>
          </w:tcPr>
          <w:p w:rsidR="00862DFB" w:rsidRDefault="009D0927" w:rsidP="009D0927">
            <w:pPr>
              <w:jc w:val="center"/>
            </w:pPr>
            <w:r>
              <w:t>Giuseppe Porcaro</w:t>
            </w:r>
          </w:p>
        </w:tc>
      </w:tr>
      <w:tr w:rsidR="00862DFB" w:rsidTr="004246FE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Eseguito da</w:t>
            </w:r>
          </w:p>
        </w:tc>
        <w:tc>
          <w:tcPr>
            <w:tcW w:w="7642" w:type="dxa"/>
            <w:gridSpan w:val="3"/>
          </w:tcPr>
          <w:p w:rsidR="00862DFB" w:rsidRDefault="009D0927" w:rsidP="009D0927">
            <w:pPr>
              <w:jc w:val="center"/>
            </w:pPr>
            <w:r>
              <w:t>Giuseppe Porcaro</w:t>
            </w:r>
          </w:p>
        </w:tc>
      </w:tr>
      <w:tr w:rsidR="00862DFB" w:rsidTr="00256C9F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Descrizione Test</w:t>
            </w:r>
          </w:p>
        </w:tc>
        <w:tc>
          <w:tcPr>
            <w:tcW w:w="7642" w:type="dxa"/>
            <w:gridSpan w:val="3"/>
          </w:tcPr>
          <w:p w:rsidR="00862DFB" w:rsidRDefault="009D0927" w:rsidP="009D0927">
            <w:pPr>
              <w:jc w:val="center"/>
            </w:pPr>
            <w:r>
              <w:t>Verificare che tutte le funzionalità della registrazione su mobile funzionino correttamente</w:t>
            </w:r>
          </w:p>
        </w:tc>
      </w:tr>
      <w:tr w:rsidR="00862DFB" w:rsidTr="00DA0C46">
        <w:tc>
          <w:tcPr>
            <w:tcW w:w="1129" w:type="dxa"/>
          </w:tcPr>
          <w:p w:rsidR="00862DFB" w:rsidRDefault="00862DFB">
            <w:proofErr w:type="spellStart"/>
            <w:r>
              <w:t>Step</w:t>
            </w:r>
            <w:proofErr w:type="spellEnd"/>
          </w:p>
        </w:tc>
        <w:tc>
          <w:tcPr>
            <w:tcW w:w="2719" w:type="dxa"/>
            <w:gridSpan w:val="2"/>
          </w:tcPr>
          <w:p w:rsidR="00862DFB" w:rsidRDefault="00862DFB" w:rsidP="00862DFB">
            <w:pPr>
              <w:jc w:val="center"/>
            </w:pPr>
            <w:r>
              <w:t>Input</w:t>
            </w:r>
          </w:p>
        </w:tc>
        <w:tc>
          <w:tcPr>
            <w:tcW w:w="3660" w:type="dxa"/>
          </w:tcPr>
          <w:p w:rsidR="00862DFB" w:rsidRDefault="00862DFB" w:rsidP="00862DFB">
            <w:pPr>
              <w:jc w:val="center"/>
            </w:pPr>
            <w:r>
              <w:t>Risultato desiderato</w:t>
            </w:r>
          </w:p>
        </w:tc>
        <w:tc>
          <w:tcPr>
            <w:tcW w:w="2114" w:type="dxa"/>
          </w:tcPr>
          <w:p w:rsidR="00862DFB" w:rsidRDefault="00862DFB" w:rsidP="00862DFB">
            <w:pPr>
              <w:jc w:val="center"/>
            </w:pPr>
            <w:r>
              <w:t>Risultato ottenuto</w:t>
            </w:r>
          </w:p>
        </w:tc>
      </w:tr>
      <w:tr w:rsidR="00862DFB" w:rsidTr="00FB28F4">
        <w:tc>
          <w:tcPr>
            <w:tcW w:w="1129" w:type="dxa"/>
          </w:tcPr>
          <w:p w:rsidR="00862DFB" w:rsidRDefault="009D0927">
            <w:r>
              <w:t>1</w:t>
            </w:r>
          </w:p>
        </w:tc>
        <w:tc>
          <w:tcPr>
            <w:tcW w:w="2719" w:type="dxa"/>
            <w:gridSpan w:val="2"/>
          </w:tcPr>
          <w:p w:rsidR="00862DFB" w:rsidRDefault="009D0927">
            <w:r>
              <w:t xml:space="preserve">Da </w:t>
            </w:r>
            <w:proofErr w:type="spellStart"/>
            <w:r>
              <w:t>LoginForm</w:t>
            </w:r>
            <w:proofErr w:type="spellEnd"/>
            <w:r>
              <w:t xml:space="preserve"> clicca su “Non sei registrato? Registrati”</w:t>
            </w:r>
          </w:p>
        </w:tc>
        <w:tc>
          <w:tcPr>
            <w:tcW w:w="3660" w:type="dxa"/>
          </w:tcPr>
          <w:p w:rsidR="00862DFB" w:rsidRDefault="009D0927">
            <w:r>
              <w:t xml:space="preserve">Mostra pagina </w:t>
            </w:r>
            <w:proofErr w:type="spellStart"/>
            <w:r>
              <w:t>RegistrazioneForm</w:t>
            </w:r>
            <w:proofErr w:type="spellEnd"/>
          </w:p>
        </w:tc>
        <w:tc>
          <w:tcPr>
            <w:tcW w:w="2114" w:type="dxa"/>
          </w:tcPr>
          <w:p w:rsidR="00862DFB" w:rsidRDefault="009D0927">
            <w:r>
              <w:t>SUPERATO</w:t>
            </w:r>
          </w:p>
        </w:tc>
      </w:tr>
      <w:tr w:rsidR="009D0927" w:rsidTr="00FB28F4">
        <w:tc>
          <w:tcPr>
            <w:tcW w:w="1129" w:type="dxa"/>
          </w:tcPr>
          <w:p w:rsidR="009D0927" w:rsidRDefault="009D0927">
            <w:r>
              <w:t>2</w:t>
            </w:r>
          </w:p>
        </w:tc>
        <w:tc>
          <w:tcPr>
            <w:tcW w:w="2719" w:type="dxa"/>
            <w:gridSpan w:val="2"/>
          </w:tcPr>
          <w:p w:rsidR="009D0927" w:rsidRDefault="009D0927">
            <w:r>
              <w:t>Riempie correttamente tutti i campi e clicca registrati</w:t>
            </w:r>
          </w:p>
        </w:tc>
        <w:tc>
          <w:tcPr>
            <w:tcW w:w="3660" w:type="dxa"/>
          </w:tcPr>
          <w:p w:rsidR="009D0927" w:rsidRDefault="009D0927">
            <w:r>
              <w:t xml:space="preserve">Mostra Toast “Registrazione effettuata”, mostra pagina </w:t>
            </w:r>
            <w:proofErr w:type="spellStart"/>
            <w:r>
              <w:t>LoginForm</w:t>
            </w:r>
            <w:proofErr w:type="spellEnd"/>
            <w:r>
              <w:t>, viene creato record delle statistiche per il nuovo utente</w:t>
            </w:r>
          </w:p>
        </w:tc>
        <w:tc>
          <w:tcPr>
            <w:tcW w:w="2114" w:type="dxa"/>
          </w:tcPr>
          <w:p w:rsidR="009D0927" w:rsidRDefault="00F27ACD">
            <w:r>
              <w:t>SUPERATO</w:t>
            </w:r>
          </w:p>
        </w:tc>
      </w:tr>
      <w:tr w:rsidR="00F27ACD" w:rsidTr="00FB28F4">
        <w:tc>
          <w:tcPr>
            <w:tcW w:w="1129" w:type="dxa"/>
          </w:tcPr>
          <w:p w:rsidR="00F27ACD" w:rsidRDefault="00F27ACD">
            <w:r>
              <w:t>2.</w:t>
            </w:r>
            <w:r w:rsidR="00327B0E">
              <w:t>1</w:t>
            </w:r>
          </w:p>
        </w:tc>
        <w:tc>
          <w:tcPr>
            <w:tcW w:w="2719" w:type="dxa"/>
            <w:gridSpan w:val="2"/>
          </w:tcPr>
          <w:p w:rsidR="00F27ACD" w:rsidRDefault="00F27ACD">
            <w:r>
              <w:t>Inserisce correttamente tutti i campi, ma lo Username inserito già esiste</w:t>
            </w:r>
          </w:p>
        </w:tc>
        <w:tc>
          <w:tcPr>
            <w:tcW w:w="3660" w:type="dxa"/>
          </w:tcPr>
          <w:p w:rsidR="00F27ACD" w:rsidRDefault="00F27ACD">
            <w:r>
              <w:t xml:space="preserve">Mostra Toast “Registrazione fallita: esiste </w:t>
            </w:r>
            <w:proofErr w:type="spellStart"/>
            <w:r>
              <w:t>gi</w:t>
            </w:r>
            <w:proofErr w:type="spellEnd"/>
            <w:r>
              <w:t>à un utente con questo username”</w:t>
            </w:r>
          </w:p>
        </w:tc>
        <w:tc>
          <w:tcPr>
            <w:tcW w:w="2114" w:type="dxa"/>
          </w:tcPr>
          <w:p w:rsidR="00F27ACD" w:rsidRDefault="00F27ACD">
            <w:r>
              <w:t>SUPERATO</w:t>
            </w:r>
          </w:p>
        </w:tc>
      </w:tr>
      <w:tr w:rsidR="00F27ACD" w:rsidTr="00FB28F4">
        <w:tc>
          <w:tcPr>
            <w:tcW w:w="1129" w:type="dxa"/>
          </w:tcPr>
          <w:p w:rsidR="00F27ACD" w:rsidRDefault="00F27ACD">
            <w:r>
              <w:t>2</w:t>
            </w:r>
            <w:r w:rsidR="00327B0E">
              <w:t>.2</w:t>
            </w:r>
          </w:p>
        </w:tc>
        <w:tc>
          <w:tcPr>
            <w:tcW w:w="2719" w:type="dxa"/>
            <w:gridSpan w:val="2"/>
          </w:tcPr>
          <w:p w:rsidR="00F27ACD" w:rsidRDefault="00F27ACD">
            <w:r>
              <w:t>Lascia vuoti tutti i campi</w:t>
            </w:r>
          </w:p>
        </w:tc>
        <w:tc>
          <w:tcPr>
            <w:tcW w:w="3660" w:type="dxa"/>
          </w:tcPr>
          <w:p w:rsidR="00F27ACD" w:rsidRDefault="00F27ACD">
            <w:r>
              <w:t>Mostra Toast “Tutti i campi sono obbligatori”</w:t>
            </w:r>
          </w:p>
        </w:tc>
        <w:tc>
          <w:tcPr>
            <w:tcW w:w="2114" w:type="dxa"/>
          </w:tcPr>
          <w:p w:rsidR="00F27ACD" w:rsidRDefault="00327B0E">
            <w:r>
              <w:t>SUPERATO</w:t>
            </w:r>
          </w:p>
        </w:tc>
      </w:tr>
      <w:tr w:rsidR="00327B0E" w:rsidTr="00FB28F4">
        <w:tc>
          <w:tcPr>
            <w:tcW w:w="1129" w:type="dxa"/>
          </w:tcPr>
          <w:p w:rsidR="00327B0E" w:rsidRDefault="00327B0E">
            <w:r>
              <w:t>2.3</w:t>
            </w:r>
          </w:p>
        </w:tc>
        <w:tc>
          <w:tcPr>
            <w:tcW w:w="2719" w:type="dxa"/>
            <w:gridSpan w:val="2"/>
          </w:tcPr>
          <w:p w:rsidR="00327B0E" w:rsidRDefault="00327B0E">
            <w:r>
              <w:t xml:space="preserve">Lascia vuoti tutti i campi tranne username, </w:t>
            </w:r>
            <w:proofErr w:type="gramStart"/>
            <w:r>
              <w:t>email</w:t>
            </w:r>
            <w:proofErr w:type="gramEnd"/>
            <w:r>
              <w:t>,</w:t>
            </w:r>
            <w:r w:rsidR="00527E99">
              <w:t xml:space="preserve"> </w:t>
            </w:r>
            <w:r>
              <w:t>password</w:t>
            </w:r>
          </w:p>
        </w:tc>
        <w:tc>
          <w:tcPr>
            <w:tcW w:w="3660" w:type="dxa"/>
          </w:tcPr>
          <w:p w:rsidR="00327B0E" w:rsidRDefault="00327B0E">
            <w:r>
              <w:t>Mostra Toast “Tutti i campi sono obbligatori”</w:t>
            </w:r>
          </w:p>
        </w:tc>
        <w:tc>
          <w:tcPr>
            <w:tcW w:w="2114" w:type="dxa"/>
          </w:tcPr>
          <w:p w:rsidR="00327B0E" w:rsidRDefault="00327B0E">
            <w:r>
              <w:t>SUPERATO</w:t>
            </w:r>
          </w:p>
        </w:tc>
      </w:tr>
      <w:tr w:rsidR="00327B0E" w:rsidTr="00FB28F4">
        <w:tc>
          <w:tcPr>
            <w:tcW w:w="1129" w:type="dxa"/>
          </w:tcPr>
          <w:p w:rsidR="00327B0E" w:rsidRDefault="00327B0E">
            <w:r>
              <w:t>2.4</w:t>
            </w:r>
          </w:p>
        </w:tc>
        <w:tc>
          <w:tcPr>
            <w:tcW w:w="2719" w:type="dxa"/>
            <w:gridSpan w:val="2"/>
          </w:tcPr>
          <w:p w:rsidR="00327B0E" w:rsidRDefault="00327B0E">
            <w:r>
              <w:t xml:space="preserve">Inserisce correttamente tutti i campi eccetto </w:t>
            </w:r>
            <w:proofErr w:type="gramStart"/>
            <w:r>
              <w:t>l’email</w:t>
            </w:r>
            <w:proofErr w:type="gramEnd"/>
          </w:p>
        </w:tc>
        <w:tc>
          <w:tcPr>
            <w:tcW w:w="3660" w:type="dxa"/>
          </w:tcPr>
          <w:p w:rsidR="00327B0E" w:rsidRDefault="00327B0E">
            <w:r>
              <w:t>Mostra Toast “</w:t>
            </w:r>
            <w:proofErr w:type="gramStart"/>
            <w:r>
              <w:t>Email</w:t>
            </w:r>
            <w:proofErr w:type="gramEnd"/>
            <w:r>
              <w:t xml:space="preserve"> e o password non validi. Riprovare”</w:t>
            </w:r>
          </w:p>
        </w:tc>
        <w:tc>
          <w:tcPr>
            <w:tcW w:w="2114" w:type="dxa"/>
          </w:tcPr>
          <w:p w:rsidR="00327B0E" w:rsidRDefault="00327B0E">
            <w:r>
              <w:t>SUPERATO</w:t>
            </w:r>
          </w:p>
        </w:tc>
      </w:tr>
      <w:tr w:rsidR="00327B0E" w:rsidTr="00FB28F4">
        <w:tc>
          <w:tcPr>
            <w:tcW w:w="1129" w:type="dxa"/>
          </w:tcPr>
          <w:p w:rsidR="00327B0E" w:rsidRDefault="00327B0E">
            <w:r>
              <w:t>2.5</w:t>
            </w:r>
          </w:p>
        </w:tc>
        <w:tc>
          <w:tcPr>
            <w:tcW w:w="2719" w:type="dxa"/>
            <w:gridSpan w:val="2"/>
          </w:tcPr>
          <w:p w:rsidR="00327B0E" w:rsidRDefault="00327B0E">
            <w:r>
              <w:t>Inserisce correttamente tutti i campi eccetto la password</w:t>
            </w:r>
            <w:r w:rsidR="00527E99">
              <w:t xml:space="preserve"> (tutta minuscolo)</w:t>
            </w:r>
          </w:p>
        </w:tc>
        <w:tc>
          <w:tcPr>
            <w:tcW w:w="3660" w:type="dxa"/>
          </w:tcPr>
          <w:p w:rsidR="00327B0E" w:rsidRDefault="00327B0E">
            <w:r>
              <w:t>Mostra Toast “</w:t>
            </w:r>
            <w:proofErr w:type="gramStart"/>
            <w:r>
              <w:t>Email</w:t>
            </w:r>
            <w:proofErr w:type="gramEnd"/>
            <w:r>
              <w:t xml:space="preserve"> e o password non validi. Riprovare”</w:t>
            </w:r>
          </w:p>
        </w:tc>
        <w:tc>
          <w:tcPr>
            <w:tcW w:w="2114" w:type="dxa"/>
          </w:tcPr>
          <w:p w:rsidR="00327B0E" w:rsidRDefault="00327B0E">
            <w:r>
              <w:t>SUPERATO</w:t>
            </w:r>
          </w:p>
        </w:tc>
      </w:tr>
      <w:tr w:rsidR="00527E99" w:rsidTr="00FB28F4">
        <w:tc>
          <w:tcPr>
            <w:tcW w:w="1129" w:type="dxa"/>
          </w:tcPr>
          <w:p w:rsidR="00527E99" w:rsidRDefault="00527E99">
            <w:r>
              <w:t>2.6</w:t>
            </w:r>
          </w:p>
        </w:tc>
        <w:tc>
          <w:tcPr>
            <w:tcW w:w="2719" w:type="dxa"/>
            <w:gridSpan w:val="2"/>
          </w:tcPr>
          <w:p w:rsidR="00527E99" w:rsidRDefault="00527E99">
            <w:r>
              <w:t>Inserisce correttamente tutti i campi eccetto la password (tutta m</w:t>
            </w:r>
            <w:r>
              <w:t>aiuscolo</w:t>
            </w:r>
            <w:r>
              <w:t>)</w:t>
            </w:r>
          </w:p>
        </w:tc>
        <w:tc>
          <w:tcPr>
            <w:tcW w:w="3660" w:type="dxa"/>
          </w:tcPr>
          <w:p w:rsidR="00527E99" w:rsidRDefault="00527E99">
            <w:r>
              <w:t>Mostra Toast “</w:t>
            </w:r>
            <w:proofErr w:type="gramStart"/>
            <w:r>
              <w:t>Email</w:t>
            </w:r>
            <w:proofErr w:type="gramEnd"/>
            <w:r>
              <w:t xml:space="preserve"> e o password non validi. Riprovare”</w:t>
            </w:r>
          </w:p>
        </w:tc>
        <w:tc>
          <w:tcPr>
            <w:tcW w:w="2114" w:type="dxa"/>
          </w:tcPr>
          <w:p w:rsidR="00527E99" w:rsidRDefault="00527E99">
            <w:r>
              <w:t>SUPERATO</w:t>
            </w:r>
          </w:p>
        </w:tc>
      </w:tr>
      <w:tr w:rsidR="00527E99" w:rsidTr="00FB28F4">
        <w:tc>
          <w:tcPr>
            <w:tcW w:w="1129" w:type="dxa"/>
          </w:tcPr>
          <w:p w:rsidR="00527E99" w:rsidRDefault="00527E99">
            <w:r>
              <w:t>2.7</w:t>
            </w:r>
          </w:p>
        </w:tc>
        <w:tc>
          <w:tcPr>
            <w:tcW w:w="2719" w:type="dxa"/>
            <w:gridSpan w:val="2"/>
          </w:tcPr>
          <w:p w:rsidR="00527E99" w:rsidRDefault="00527E99">
            <w:r>
              <w:t>Inserisce correttamente tutti i campi eccetto la password (</w:t>
            </w:r>
            <w:r>
              <w:t>niente numeri</w:t>
            </w:r>
            <w:r>
              <w:t>)</w:t>
            </w:r>
          </w:p>
        </w:tc>
        <w:tc>
          <w:tcPr>
            <w:tcW w:w="3660" w:type="dxa"/>
          </w:tcPr>
          <w:p w:rsidR="00527E99" w:rsidRDefault="00527E99">
            <w:r>
              <w:t>Mostra Toast “</w:t>
            </w:r>
            <w:proofErr w:type="gramStart"/>
            <w:r>
              <w:t>Email</w:t>
            </w:r>
            <w:proofErr w:type="gramEnd"/>
            <w:r>
              <w:t xml:space="preserve"> e o password non validi. Riprovare”</w:t>
            </w:r>
          </w:p>
        </w:tc>
        <w:tc>
          <w:tcPr>
            <w:tcW w:w="2114" w:type="dxa"/>
          </w:tcPr>
          <w:p w:rsidR="00527E99" w:rsidRDefault="00527E99">
            <w:r>
              <w:t>SUPERATO</w:t>
            </w:r>
          </w:p>
        </w:tc>
      </w:tr>
      <w:tr w:rsidR="00527E99" w:rsidTr="00FB28F4">
        <w:tc>
          <w:tcPr>
            <w:tcW w:w="1129" w:type="dxa"/>
          </w:tcPr>
          <w:p w:rsidR="00527E99" w:rsidRDefault="00527E99">
            <w:r>
              <w:t>2.8</w:t>
            </w:r>
          </w:p>
        </w:tc>
        <w:tc>
          <w:tcPr>
            <w:tcW w:w="2719" w:type="dxa"/>
            <w:gridSpan w:val="2"/>
          </w:tcPr>
          <w:p w:rsidR="00527E99" w:rsidRDefault="00527E99">
            <w:r>
              <w:t xml:space="preserve">Inserisce correttamente tutti i campi, ma usa come Username la codifica per gli </w:t>
            </w:r>
            <w:proofErr w:type="spellStart"/>
            <w:r>
              <w:t>admin</w:t>
            </w:r>
            <w:proofErr w:type="spellEnd"/>
          </w:p>
        </w:tc>
        <w:tc>
          <w:tcPr>
            <w:tcW w:w="3660" w:type="dxa"/>
          </w:tcPr>
          <w:p w:rsidR="00527E99" w:rsidRDefault="00527E99">
            <w:r>
              <w:t>Mostra Toast “</w:t>
            </w:r>
            <w:proofErr w:type="gramStart"/>
            <w:r>
              <w:t>Email</w:t>
            </w:r>
            <w:proofErr w:type="gramEnd"/>
            <w:r>
              <w:t xml:space="preserve"> e o password non validi. Riprovare”</w:t>
            </w:r>
          </w:p>
        </w:tc>
        <w:tc>
          <w:tcPr>
            <w:tcW w:w="2114" w:type="dxa"/>
          </w:tcPr>
          <w:p w:rsidR="00527E99" w:rsidRDefault="00527E99">
            <w:r>
              <w:t>SUPERATO</w:t>
            </w:r>
          </w:p>
        </w:tc>
      </w:tr>
    </w:tbl>
    <w:p w:rsidR="0027037E" w:rsidRDefault="0027037E"/>
    <w:p w:rsidR="009D0927" w:rsidRDefault="009D0927">
      <w:r>
        <w:t>Input usati:</w:t>
      </w:r>
    </w:p>
    <w:p w:rsidR="009D0927" w:rsidRDefault="009D0927">
      <w:r>
        <w:tab/>
        <w:t>Username: Utente / Password: Prova12345 / Nome: Utente / Cognome: Test /</w:t>
      </w:r>
    </w:p>
    <w:p w:rsidR="009D0927" w:rsidRDefault="009D0927">
      <w:r>
        <w:tab/>
      </w:r>
      <w:proofErr w:type="gramStart"/>
      <w:r>
        <w:t>Email</w:t>
      </w:r>
      <w:proofErr w:type="gramEnd"/>
      <w:r>
        <w:t>: emailtest@test.com / Cellulare: +39123456789</w:t>
      </w:r>
      <w:r w:rsidR="00327B0E">
        <w:t>0</w:t>
      </w:r>
      <w:r w:rsidR="00327B0E"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</w:t>
      </w:r>
    </w:p>
    <w:p w:rsidR="00327B0E" w:rsidRDefault="00327B0E"/>
    <w:p w:rsidR="00327B0E" w:rsidRDefault="00327B0E" w:rsidP="00327B0E">
      <w:r>
        <w:lastRenderedPageBreak/>
        <w:tab/>
      </w:r>
      <w:r>
        <w:t>Username: Utente / Password: Prova12345 / Nome: / Cognome:  /</w:t>
      </w:r>
    </w:p>
    <w:p w:rsidR="00327B0E" w:rsidRDefault="00327B0E" w:rsidP="00327B0E">
      <w:r>
        <w:tab/>
      </w:r>
      <w:proofErr w:type="gramStart"/>
      <w:r>
        <w:t>Email</w:t>
      </w:r>
      <w:proofErr w:type="gramEnd"/>
      <w:r>
        <w:t xml:space="preserve">: emailtest@test.com / Cellulare: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2.3</w:t>
      </w:r>
    </w:p>
    <w:p w:rsidR="00327B0E" w:rsidRDefault="00327B0E" w:rsidP="00327B0E"/>
    <w:p w:rsidR="00327B0E" w:rsidRDefault="00327B0E" w:rsidP="00327B0E">
      <w:r>
        <w:tab/>
      </w:r>
      <w:r>
        <w:t xml:space="preserve">Username: </w:t>
      </w:r>
      <w:r>
        <w:t>Prova</w:t>
      </w:r>
      <w:r>
        <w:t xml:space="preserve"> / Password: Prova12345 / Nome:</w:t>
      </w:r>
      <w:r>
        <w:t xml:space="preserve"> Nome</w:t>
      </w:r>
      <w:r>
        <w:t xml:space="preserve"> / Cognome:</w:t>
      </w:r>
      <w:r>
        <w:t xml:space="preserve"> Cognome</w:t>
      </w:r>
      <w:r>
        <w:t xml:space="preserve"> /</w:t>
      </w:r>
    </w:p>
    <w:p w:rsidR="00327B0E" w:rsidRDefault="00327B0E" w:rsidP="00327B0E">
      <w:r>
        <w:tab/>
      </w:r>
      <w:proofErr w:type="gramStart"/>
      <w:r>
        <w:t>Email</w:t>
      </w:r>
      <w:proofErr w:type="gramEnd"/>
      <w:r>
        <w:t xml:space="preserve">: </w:t>
      </w:r>
      <w:proofErr w:type="spellStart"/>
      <w:r>
        <w:t>emailnonvalida</w:t>
      </w:r>
      <w:proofErr w:type="spellEnd"/>
      <w:r>
        <w:t xml:space="preserve"> / Cellulare: </w:t>
      </w:r>
      <w:r>
        <w:t>+391234567890</w:t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2.4</w:t>
      </w:r>
    </w:p>
    <w:p w:rsidR="00327B0E" w:rsidRDefault="00327B0E" w:rsidP="00327B0E"/>
    <w:p w:rsidR="00327B0E" w:rsidRDefault="00327B0E" w:rsidP="00327B0E">
      <w:r>
        <w:tab/>
      </w:r>
      <w:r>
        <w:t xml:space="preserve">Username: Prova / Password: </w:t>
      </w:r>
      <w:r w:rsidR="00527E99">
        <w:t>(</w:t>
      </w:r>
      <w:r>
        <w:t>p</w:t>
      </w:r>
      <w:r>
        <w:t>rova</w:t>
      </w:r>
      <w:r w:rsidR="00527E99">
        <w:t>-PROVA-Prova)</w:t>
      </w:r>
      <w:r>
        <w:t xml:space="preserve"> / Nome: Nome / Cognome: Cognome /</w:t>
      </w:r>
    </w:p>
    <w:p w:rsidR="00327B0E" w:rsidRDefault="00327B0E" w:rsidP="00327B0E">
      <w:r>
        <w:tab/>
      </w:r>
      <w:proofErr w:type="gramStart"/>
      <w:r>
        <w:t>Email</w:t>
      </w:r>
      <w:proofErr w:type="gramEnd"/>
      <w:r>
        <w:t>: emailtest@test.com / Cellulare: +391234567890</w:t>
      </w:r>
      <w:r>
        <w:tab/>
      </w:r>
      <w:r>
        <w:tab/>
      </w:r>
      <w:r>
        <w:tab/>
      </w:r>
      <w:r w:rsidR="00527E99">
        <w:t xml:space="preserve">a </w:t>
      </w:r>
      <w:proofErr w:type="spellStart"/>
      <w:r w:rsidR="00527E99">
        <w:t>step</w:t>
      </w:r>
      <w:proofErr w:type="spellEnd"/>
      <w:r w:rsidR="00527E99">
        <w:t xml:space="preserve"> 2.5, 2.6, 2.7</w:t>
      </w:r>
    </w:p>
    <w:p w:rsidR="00327B0E" w:rsidRDefault="00527E99" w:rsidP="00327B0E">
      <w:r>
        <w:tab/>
      </w:r>
    </w:p>
    <w:p w:rsidR="00527E99" w:rsidRDefault="00527E99" w:rsidP="00527E99">
      <w:r>
        <w:tab/>
      </w:r>
      <w:r>
        <w:t xml:space="preserve">Username: </w:t>
      </w:r>
      <w:proofErr w:type="spellStart"/>
      <w:r>
        <w:t>admin_p</w:t>
      </w:r>
      <w:r>
        <w:t>rova</w:t>
      </w:r>
      <w:proofErr w:type="spellEnd"/>
      <w:r>
        <w:t xml:space="preserve"> / Password: </w:t>
      </w:r>
      <w:r>
        <w:t xml:space="preserve">Prova12345 </w:t>
      </w:r>
      <w:r>
        <w:t>/ Nome: Nome / Cognome: Cognome /</w:t>
      </w:r>
    </w:p>
    <w:p w:rsidR="00527E99" w:rsidRDefault="00527E99" w:rsidP="00527E99">
      <w:r>
        <w:tab/>
        <w:t>Email: emailtest@test.com / Cellulare: +391234567890</w:t>
      </w:r>
      <w:r>
        <w:tab/>
      </w:r>
      <w:r>
        <w:tab/>
      </w:r>
      <w:r>
        <w:tab/>
        <w:t xml:space="preserve">a </w:t>
      </w:r>
      <w:proofErr w:type="spellStart"/>
      <w:r>
        <w:t>step</w:t>
      </w:r>
      <w:proofErr w:type="spellEnd"/>
      <w:r>
        <w:t xml:space="preserve"> 2.8</w:t>
      </w:r>
    </w:p>
    <w:sectPr w:rsidR="00527E99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27"/>
    <w:rsid w:val="0027037E"/>
    <w:rsid w:val="00327B0E"/>
    <w:rsid w:val="00527E99"/>
    <w:rsid w:val="00862DFB"/>
    <w:rsid w:val="009D0927"/>
    <w:rsid w:val="00EE4AB6"/>
    <w:rsid w:val="00F2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B9686"/>
  <w15:chartTrackingRefBased/>
  <w15:docId w15:val="{CA521E87-F2B3-494D-A8D1-80157B1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2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Test%20Planning/Template%20Test%20plan%20system%20testing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Test plan system testing.dotx</Template>
  <TotalTime>22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2020-09-18T17:21:00Z</dcterms:created>
  <dcterms:modified xsi:type="dcterms:W3CDTF">2020-09-18T18:00:00Z</dcterms:modified>
</cp:coreProperties>
</file>